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6F85" w14:textId="77777777" w:rsidR="00DF255D" w:rsidRDefault="00000000">
      <w:pPr>
        <w:pStyle w:val="a3"/>
        <w:numPr>
          <w:ilvl w:val="0"/>
          <w:numId w:val="1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Start C:\Program Files\MongoDB\Server\6.0\bin\mongod.exe</w:t>
      </w:r>
    </w:p>
    <w:p w14:paraId="43AF1649" w14:textId="77777777" w:rsidR="00DF255D" w:rsidRDefault="00000000">
      <w:pPr>
        <w:pStyle w:val="a3"/>
        <w:numPr>
          <w:ilvl w:val="0"/>
          <w:numId w:val="1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Start C:\Program Files\mongosh-1.6.0\bin\mongosh.exe</w:t>
      </w:r>
    </w:p>
    <w:tbl>
      <w:tblPr>
        <w:tblW w:w="10530" w:type="dxa"/>
        <w:tblInd w:w="-8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3261"/>
        <w:gridCol w:w="6418"/>
      </w:tblGrid>
      <w:tr w:rsidR="00DF255D" w14:paraId="605FE35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EF6C79C" w14:textId="77777777" w:rsidR="00DF255D" w:rsidRDefault="00DF255D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8463" w14:textId="77777777" w:rsidR="00DF255D" w:rsidRDefault="00DF255D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6418" w:type="dxa"/>
            <w:tcBorders>
              <w:bottom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7A633" w14:textId="77777777" w:rsidR="00DF255D" w:rsidRDefault="00DF255D">
            <w:pPr>
              <w:spacing w:after="0" w:line="240" w:lineRule="auto"/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</w:pPr>
          </w:p>
        </w:tc>
      </w:tr>
      <w:tr w:rsidR="00DF255D" w14:paraId="5DB3D7AF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7C1E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show all databases</w:t>
            </w:r>
          </w:p>
        </w:tc>
        <w:tc>
          <w:tcPr>
            <w:tcW w:w="6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0651D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show dbs</w:t>
            </w:r>
          </w:p>
        </w:tc>
      </w:tr>
      <w:tr w:rsidR="00DF255D" w14:paraId="19F2CCD9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63FB8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create database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6C4F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 cscorner</w:t>
            </w:r>
          </w:p>
        </w:tc>
      </w:tr>
      <w:tr w:rsidR="00DF255D" w14:paraId="1B5D2487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5283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show current database</w:t>
            </w:r>
          </w:p>
        </w:tc>
        <w:tc>
          <w:tcPr>
            <w:tcW w:w="6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F2F7B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</w:tr>
      <w:tr w:rsidR="00DF255D" w14:paraId="1124C064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F1446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create collection in chose db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9BB56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db.createCollection(“students”)</w:t>
            </w:r>
          </w:p>
        </w:tc>
      </w:tr>
      <w:tr w:rsidR="00DF255D" w14:paraId="7DF9BABD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7067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insert in collection in chosen db</w:t>
            </w:r>
          </w:p>
        </w:tc>
        <w:tc>
          <w:tcPr>
            <w:tcW w:w="6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60279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db.students.insertOne({"rollno":1, "name":"sunita"})</w:t>
            </w:r>
          </w:p>
        </w:tc>
      </w:tr>
      <w:tr w:rsidR="00DF255D" w14:paraId="22E5D60B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DC3E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show collections in chosen db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732D5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show collections</w:t>
            </w:r>
          </w:p>
        </w:tc>
      </w:tr>
      <w:tr w:rsidR="00DF255D" w14:paraId="1E8D6391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13478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find all documents in collection</w:t>
            </w:r>
          </w:p>
        </w:tc>
        <w:tc>
          <w:tcPr>
            <w:tcW w:w="6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BC94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db.students.find()</w:t>
            </w:r>
          </w:p>
        </w:tc>
      </w:tr>
      <w:tr w:rsidR="00DF255D" w14:paraId="4380B0D1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776F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find all documents in collection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FBB49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db.students.find().pretty()</w:t>
            </w:r>
          </w:p>
        </w:tc>
      </w:tr>
      <w:tr w:rsidR="00DF255D" w14:paraId="57590348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C1ED6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rename collection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DA92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db.unicorns.renameCollection("unicorns2")</w:t>
            </w:r>
          </w:p>
        </w:tc>
      </w:tr>
      <w:tr w:rsidR="00DF255D" w14:paraId="278E50A0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FBEBF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statistics about collection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53D7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db.unicorns2.stats()</w:t>
            </w:r>
          </w:p>
        </w:tc>
      </w:tr>
      <w:tr w:rsidR="00DF255D" w14:paraId="0060D24C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7C4CC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drop collection</w:t>
            </w:r>
          </w:p>
        </w:tc>
        <w:tc>
          <w:tcPr>
            <w:tcW w:w="6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8234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db.students.drop()</w:t>
            </w:r>
          </w:p>
        </w:tc>
      </w:tr>
      <w:tr w:rsidR="00DF255D" w14:paraId="3AB8B9FB" w14:textId="77777777">
        <w:tblPrEx>
          <w:tblCellMar>
            <w:top w:w="0" w:type="dxa"/>
            <w:bottom w:w="0" w:type="dxa"/>
          </w:tblCellMar>
        </w:tblPrEx>
        <w:tc>
          <w:tcPr>
            <w:tcW w:w="4112" w:type="dxa"/>
            <w:gridSpan w:val="2"/>
            <w:tcBorders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5313" w14:textId="77777777" w:rsidR="00DF255D" w:rsidRDefault="00000000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drop database</w:t>
            </w:r>
          </w:p>
        </w:tc>
        <w:tc>
          <w:tcPr>
            <w:tcW w:w="64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FD2D9" w14:textId="77777777" w:rsidR="00DF255D" w:rsidRDefault="0000000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db.dropDatabase()</w:t>
            </w:r>
          </w:p>
        </w:tc>
      </w:tr>
    </w:tbl>
    <w:p w14:paraId="5BC3A26E" w14:textId="77777777" w:rsidR="00DF255D" w:rsidRDefault="00DF255D"/>
    <w:p w14:paraId="7B3B4467" w14:textId="77777777" w:rsidR="00DF255D" w:rsidRDefault="00DF255D">
      <w:pPr>
        <w:rPr>
          <w:lang w:val="ru-RU"/>
        </w:rPr>
      </w:pPr>
    </w:p>
    <w:p w14:paraId="2BBC1995" w14:textId="77777777" w:rsidR="00DF255D" w:rsidRDefault="00000000">
      <w:pPr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Выборка</w:t>
      </w:r>
    </w:p>
    <w:p w14:paraId="6A2E2DD6" w14:textId="77777777" w:rsidR="00DF255D" w:rsidRDefault="00000000">
      <w:pPr>
        <w:pStyle w:val="a4"/>
        <w:numPr>
          <w:ilvl w:val="1"/>
          <w:numId w:val="1"/>
        </w:numPr>
        <w:ind w:left="284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Найти всех пользователей с параметрами в скобках</w:t>
      </w:r>
    </w:p>
    <w:p w14:paraId="08A15A3D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db.users.find({name: "Tom", age: 32})</w:t>
      </w:r>
    </w:p>
    <w:p w14:paraId="310F946D" w14:textId="77777777" w:rsidR="00DF255D" w:rsidRDefault="00000000">
      <w:pPr>
        <w:pStyle w:val="a4"/>
        <w:numPr>
          <w:ilvl w:val="1"/>
          <w:numId w:val="1"/>
        </w:numPr>
        <w:ind w:left="284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Найти только одного пользователя с параметрами в скобках</w:t>
      </w:r>
    </w:p>
    <w:p w14:paraId="3DBDF144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db.users.findOne({name: "Tom", age: 32})</w:t>
      </w:r>
    </w:p>
    <w:p w14:paraId="3ADD851C" w14:textId="77777777" w:rsidR="00DF255D" w:rsidRPr="00ED77F3" w:rsidRDefault="00000000">
      <w:pPr>
        <w:pStyle w:val="a4"/>
        <w:numPr>
          <w:ilvl w:val="1"/>
          <w:numId w:val="1"/>
        </w:numPr>
        <w:ind w:left="284" w:hanging="284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Найти пользователей с параметрами в первых скобках и не включить в выборку всё </w:t>
      </w:r>
      <w:r>
        <w:rPr>
          <w:rFonts w:ascii="Times New Roman" w:hAnsi="Times New Roman"/>
          <w:sz w:val="28"/>
          <w:szCs w:val="28"/>
        </w:rPr>
        <w:t>false</w:t>
      </w:r>
      <w:r>
        <w:rPr>
          <w:rFonts w:ascii="Times New Roman" w:hAnsi="Times New Roman"/>
          <w:sz w:val="28"/>
          <w:szCs w:val="28"/>
          <w:lang w:val="ru-RU"/>
        </w:rPr>
        <w:t xml:space="preserve"> (0) из вторых скобок (не показывать) и включить всё </w:t>
      </w:r>
      <w:r>
        <w:rPr>
          <w:rFonts w:ascii="Times New Roman" w:hAnsi="Times New Roman"/>
          <w:sz w:val="28"/>
          <w:szCs w:val="28"/>
        </w:rPr>
        <w:t>true</w:t>
      </w:r>
      <w:r>
        <w:rPr>
          <w:rFonts w:ascii="Times New Roman" w:hAnsi="Times New Roman"/>
          <w:sz w:val="28"/>
          <w:szCs w:val="28"/>
          <w:lang w:val="ru-RU"/>
        </w:rPr>
        <w:t xml:space="preserve"> (1)</w:t>
      </w:r>
    </w:p>
    <w:p w14:paraId="5F4860FB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db.users.find({name: "Tom"}, {age: true, _id: false})</w:t>
      </w:r>
    </w:p>
    <w:p w14:paraId="76BD66E8" w14:textId="77777777" w:rsidR="00DF255D" w:rsidRDefault="00000000">
      <w:pPr>
        <w:pStyle w:val="a4"/>
        <w:numPr>
          <w:ilvl w:val="1"/>
          <w:numId w:val="1"/>
        </w:numPr>
        <w:ind w:left="284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Ограничить вывод пользователей до 3</w:t>
      </w:r>
    </w:p>
    <w:p w14:paraId="5B21B76F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db.users.find().limit(3)</w:t>
      </w:r>
    </w:p>
    <w:p w14:paraId="3786FF8E" w14:textId="77777777" w:rsidR="00DF255D" w:rsidRDefault="00000000">
      <w:pPr>
        <w:pStyle w:val="a4"/>
        <w:numPr>
          <w:ilvl w:val="1"/>
          <w:numId w:val="1"/>
        </w:numPr>
        <w:ind w:left="284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Пропустить первых 3 пользователей</w:t>
      </w:r>
    </w:p>
    <w:p w14:paraId="5106C972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db.users.find().skip(3)</w:t>
      </w:r>
    </w:p>
    <w:p w14:paraId="0C6AF29C" w14:textId="77777777" w:rsidR="00DF255D" w:rsidRDefault="00000000">
      <w:r>
        <w:rPr>
          <w:rFonts w:ascii="Times New Roman" w:hAnsi="Times New Roman"/>
          <w:sz w:val="28"/>
          <w:szCs w:val="28"/>
          <w:u w:val="single"/>
          <w:lang w:val="ru-RU"/>
        </w:rPr>
        <w:t>Сортировка</w:t>
      </w:r>
    </w:p>
    <w:p w14:paraId="7DE9F620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Сортировка по имени, по возрастанию 1, по убыванию -1</w:t>
      </w:r>
    </w:p>
    <w:p w14:paraId="13943751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db.users.find().sort({name: 1})</w:t>
      </w:r>
    </w:p>
    <w:p w14:paraId="381AE47C" w14:textId="77777777" w:rsidR="00DF255D" w:rsidRDefault="00DF255D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BC3C84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Сортировка по имени, $natural – документы передаются в том порядке, в каком они были добавлены в коллекцию (1), либо в обратном порядке (-1)</w:t>
      </w:r>
    </w:p>
    <w:p w14:paraId="226A7B22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db</w:t>
      </w:r>
      <w:r w:rsidRPr="00ED77F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 w:rsidRPr="00ED77F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find</w:t>
      </w:r>
      <w:r w:rsidRPr="00ED77F3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r w:rsidRPr="00ED77F3">
        <w:rPr>
          <w:rFonts w:ascii="Courier New" w:eastAsia="Times New Roman" w:hAnsi="Courier New" w:cs="Courier New"/>
          <w:sz w:val="20"/>
          <w:szCs w:val="20"/>
          <w:lang w:eastAsia="ru-RU"/>
        </w:rPr>
        <w:t>({ $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natural</w:t>
      </w:r>
      <w:r w:rsidRPr="00ED77F3">
        <w:rPr>
          <w:rFonts w:ascii="Courier New" w:eastAsia="Times New Roman" w:hAnsi="Courier New" w:cs="Courier New"/>
          <w:sz w:val="20"/>
          <w:szCs w:val="20"/>
          <w:lang w:eastAsia="ru-RU"/>
        </w:rPr>
        <w:t>: -1 }).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limit</w:t>
      </w:r>
      <w:r w:rsidRPr="00ED77F3">
        <w:rPr>
          <w:rFonts w:ascii="Courier New" w:eastAsia="Times New Roman" w:hAnsi="Courier New" w:cs="Courier New"/>
          <w:sz w:val="20"/>
          <w:szCs w:val="20"/>
          <w:lang w:eastAsia="ru-RU"/>
        </w:rPr>
        <w:t>(5)</w:t>
      </w:r>
    </w:p>
    <w:p w14:paraId="6A027F78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Оператор $slice принимает два параметра. </w:t>
      </w:r>
    </w:p>
    <w:p w14:paraId="7CE120AA" w14:textId="77777777" w:rsidR="00DF255D" w:rsidRPr="00ED77F3" w:rsidRDefault="00000000"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Первый параметр указывает на общее количество возвращаемых документов. Второй параметр необязательный, но если он используется, тогда первый параметр указывает на смещение относительно начала (как функция skip), а второй - на ограничение количества извлекаемых документов (как функция </w:t>
      </w:r>
      <w:r>
        <w:rPr>
          <w:rFonts w:ascii="Times New Roman" w:hAnsi="Times New Roman"/>
          <w:sz w:val="28"/>
          <w:szCs w:val="28"/>
        </w:rPr>
        <w:t>limit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63AF268C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 языков в запрос попадает только один с начала массива языков</w:t>
      </w:r>
    </w:p>
    <w:p w14:paraId="5166AE63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({name: "Tom"}, {languages: {$slice : 1}})</w:t>
      </w:r>
    </w:p>
    <w:p w14:paraId="6B3CEA86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 языков в запрос попадает только один с конца массива языков</w:t>
      </w:r>
    </w:p>
    <w:p w14:paraId="1AFDF95D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({name: "Tom"}, {languages: {$slice : -1}});</w:t>
      </w:r>
    </w:p>
    <w:p w14:paraId="1C5420CE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запросе skip один язык с конца и выводится только один</w:t>
      </w:r>
    </w:p>
    <w:p w14:paraId="627B4544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({name: "Tom"}, {languages: {$slice : [-1, 1]}});</w:t>
      </w:r>
    </w:p>
    <w:p w14:paraId="2E1D3804" w14:textId="77777777" w:rsidR="00DF255D" w:rsidRDefault="00000000">
      <w:pPr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Логические операторы</w:t>
      </w:r>
    </w:p>
    <w:p w14:paraId="31FAC406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В выборку попадут все люди, у которых возраст меньше 30</w:t>
      </w:r>
    </w:p>
    <w:p w14:paraId="7C3EFA76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find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: {$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lt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: 30}})</w:t>
      </w:r>
    </w:p>
    <w:p w14:paraId="171B6A5E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В выборку попадут все люди, у которых возраст больше 30 и меньше 50</w:t>
      </w:r>
    </w:p>
    <w:p w14:paraId="11CC6866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find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: {$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gt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: 30, $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lt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: 50}})</w:t>
      </w:r>
    </w:p>
    <w:p w14:paraId="69CDD922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 В выборку попадут все люди, у которых возраст не 22</w:t>
      </w:r>
    </w:p>
    <w:p w14:paraId="190FE384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find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: {$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: 22}})</w:t>
      </w:r>
    </w:p>
    <w:p w14:paraId="11980397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В выборку попадут все люди, у которых возраст 22 или 32</w:t>
      </w:r>
    </w:p>
    <w:p w14:paraId="0FCE7A05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({age: {$in</w:t>
      </w:r>
      <w:r>
        <w:rPr>
          <w:rFonts w:eastAsia="Times New Roman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 [22, 32]}}</w:t>
      </w:r>
    </w:p>
    <w:p w14:paraId="7F2BD433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 В выборку попадут все люди, у которых возраст не 22 и не 32</w:t>
      </w:r>
    </w:p>
    <w:p w14:paraId="4F78A62E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find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>: {$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nin</w:t>
      </w:r>
      <w:r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: [22, 32]}})</w:t>
      </w:r>
    </w:p>
    <w:p w14:paraId="628C2413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В выборку попадут все люди, у которых возраст и 22, и 32</w:t>
      </w:r>
    </w:p>
    <w:p w14:paraId="3550E64A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({age: {$all : [22, 32]}})</w:t>
      </w:r>
    </w:p>
    <w:p w14:paraId="7B9F623F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выборку попадут все люди, у которых возраст 22</w:t>
      </w:r>
    </w:p>
    <w:p w14:paraId="2C890206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({age: {$all : [22]}})</w:t>
      </w:r>
    </w:p>
    <w:p w14:paraId="1F1F72D4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7. В выборку попадут все люди, у которых имя Том + или возраст 22 или язык немецкий</w:t>
      </w:r>
    </w:p>
    <w:p w14:paraId="1484EFE8" w14:textId="77777777" w:rsidR="00DF255D" w:rsidRDefault="0000000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({name: "Tom", $or : [{age: 22}, {languages: "german"}]})</w:t>
      </w:r>
    </w:p>
    <w:p w14:paraId="4AF4564C" w14:textId="77777777" w:rsidR="00DF255D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8. В выборку попадут все люди, у которых есть поле company</w:t>
      </w:r>
    </w:p>
    <w:p w14:paraId="1A9F723C" w14:textId="77777777" w:rsidR="00DF255D" w:rsidRDefault="00000000">
      <w:r>
        <w:rPr>
          <w:rFonts w:ascii="Courier New" w:eastAsia="Times New Roman" w:hAnsi="Courier New" w:cs="Courier New"/>
          <w:sz w:val="20"/>
          <w:szCs w:val="20"/>
          <w:lang w:eastAsia="ru-RU"/>
        </w:rPr>
        <w:t>db.users.find ({company: {$exists:true}})</w:t>
      </w:r>
    </w:p>
    <w:p w14:paraId="71EE2C5B" w14:textId="77777777" w:rsidR="00DF255D" w:rsidRDefault="00DF255D">
      <w:pPr>
        <w:rPr>
          <w:rFonts w:ascii="Times New Roman" w:hAnsi="Times New Roman"/>
          <w:sz w:val="28"/>
          <w:szCs w:val="28"/>
        </w:rPr>
      </w:pPr>
    </w:p>
    <w:p w14:paraId="5928809D" w14:textId="77777777" w:rsidR="00DF255D" w:rsidRDefault="00DF255D">
      <w:pPr>
        <w:rPr>
          <w:rFonts w:ascii="Times New Roman" w:hAnsi="Times New Roman"/>
          <w:sz w:val="28"/>
          <w:szCs w:val="28"/>
        </w:rPr>
      </w:pPr>
    </w:p>
    <w:p w14:paraId="01DAF40F" w14:textId="77777777" w:rsidR="00DF255D" w:rsidRDefault="00DF255D">
      <w:pPr>
        <w:pageBreakBefore/>
        <w:suppressAutoHyphens w:val="0"/>
      </w:pPr>
    </w:p>
    <w:p w14:paraId="47D1A1F0" w14:textId="77777777" w:rsidR="00DF255D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Практическое задание 1</w:t>
      </w:r>
    </w:p>
    <w:p w14:paraId="503E60C3" w14:textId="77777777" w:rsidR="00DF255D" w:rsidRDefault="00000000">
      <w:pPr>
        <w:suppressAutoHyphens w:val="0"/>
      </w:pPr>
      <w:r>
        <w:rPr>
          <w:i/>
          <w:iCs/>
          <w:color w:val="00B050"/>
          <w:sz w:val="28"/>
          <w:szCs w:val="28"/>
          <w:lang w:val="ru-RU"/>
        </w:rPr>
        <w:t xml:space="preserve">Создайте базу данных </w:t>
      </w:r>
      <w:r>
        <w:rPr>
          <w:i/>
          <w:iCs/>
          <w:color w:val="00B050"/>
          <w:sz w:val="28"/>
          <w:szCs w:val="28"/>
        </w:rPr>
        <w:t>learn</w:t>
      </w:r>
      <w:r>
        <w:rPr>
          <w:i/>
          <w:iCs/>
          <w:color w:val="00B050"/>
          <w:sz w:val="28"/>
          <w:szCs w:val="28"/>
          <w:lang w:val="ru-RU"/>
        </w:rPr>
        <w:t>.</w:t>
      </w:r>
    </w:p>
    <w:p w14:paraId="0412EAE4" w14:textId="77777777" w:rsidR="00DF255D" w:rsidRDefault="00000000">
      <w:r>
        <w:rPr>
          <w:sz w:val="28"/>
          <w:szCs w:val="28"/>
        </w:rPr>
        <w:t>use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learn</w:t>
      </w:r>
    </w:p>
    <w:p w14:paraId="64C9DC55" w14:textId="77777777" w:rsidR="00DF255D" w:rsidRDefault="00000000">
      <w:pPr>
        <w:suppressAutoHyphens w:val="0"/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Заполните коллекцию единорогов unicorns:</w:t>
      </w:r>
    </w:p>
    <w:p w14:paraId="2F1688DD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'Horny', dob: new Date(1992,2,13,7,47), loves: ['carrot','papaya'], weight: 600, gender: 'm', vampires: 63});</w:t>
      </w:r>
    </w:p>
    <w:p w14:paraId="0E8D53EA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'Aurora', dob: new Date(1991, 0, 24, 13, 0), loves: ['carrot', 'grape'], weight: 450, gender: 'f', vampires: 43});</w:t>
      </w:r>
    </w:p>
    <w:p w14:paraId="5ED8F260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'Unicrom', dob: new Date(1973, 1, 9, 22, 10), loves: ['energon', 'redbull'], weight: 984, gender: 'm', vampires: 182});</w:t>
      </w:r>
    </w:p>
    <w:p w14:paraId="43D739D2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'Roooooodles', dob: new Date(1979, 7, 18, 18, 44), loves: ['apple'], weight: 575, gender: 'm', vampires: 99});</w:t>
      </w:r>
    </w:p>
    <w:p w14:paraId="32D20B2D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'Solnara', dob: new Date(1985, 6, 4, 2, 1), loves:['apple', 'carrot', 'chocolate'], weight:550, gender:'f', vampires:80});</w:t>
      </w:r>
    </w:p>
    <w:p w14:paraId="3F0387AD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db.unicorns.insertOne({name:'Ayna', dob: new Date(1998, 2, 7, 8, 30), loves: ['strawberry', 'lemon'], weight: 733, gender: 'f', vampires: 40});</w:t>
      </w:r>
    </w:p>
    <w:p w14:paraId="0578D8E2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db.unicorns.insertOne({name:'Kenny', dob: new Date(1997, 6, 1, 10, 42), loves: ['grape', 'lemon'], weight: 690,  gender: 'm', vampires: 39});</w:t>
      </w:r>
    </w:p>
    <w:p w14:paraId="08251233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'Raleigh', dob: new Date(2005, 4, 3, 0, 57), loves: ['apple', 'sugar'], weight: 421, gender: 'm', vampires: 2});</w:t>
      </w:r>
    </w:p>
    <w:p w14:paraId="1137D591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'Leia', dob: new Date(2001, 9, 8, 14, 53), loves: ['apple', 'watermelon'], weight: 601, gender: 'f', vampires: 33});</w:t>
      </w:r>
    </w:p>
    <w:p w14:paraId="2608E781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'Pilot', dob: new Date(1997, 2, 1, 5, 3), loves: ['apple', 'watermelon'], weight: 650, gender: 'm', vampires: 54});</w:t>
      </w:r>
    </w:p>
    <w:p w14:paraId="3EA612CF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db.unicorns.insertOne({name: 'Nimue', dob: new Date(1999, 11, 20, 16, 15), loves: ['grape', 'carrot'], weight: 540, gender: 'f'});</w:t>
      </w:r>
    </w:p>
    <w:p w14:paraId="042C6BF7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Используя второй способ, вставьте в коллекцию единорогов документ:</w:t>
      </w:r>
    </w:p>
    <w:p w14:paraId="37369143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newUnicorn = ({name: 'Dunx', dob: new Date(1976, 6, 18, 18, 18), loves: ['grape', 'watermelon'], weight: 704, gender: 'm', vampires: 165});</w:t>
      </w:r>
    </w:p>
    <w:p w14:paraId="436F8976" w14:textId="77777777" w:rsidR="00DF255D" w:rsidRDefault="00000000">
      <w:r>
        <w:rPr>
          <w:sz w:val="28"/>
          <w:szCs w:val="28"/>
        </w:rPr>
        <w:lastRenderedPageBreak/>
        <w:t>db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unicorns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insertOne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newUnicorn</w:t>
      </w:r>
      <w:r>
        <w:rPr>
          <w:sz w:val="28"/>
          <w:szCs w:val="28"/>
          <w:lang w:val="ru-RU"/>
        </w:rPr>
        <w:t>);</w:t>
      </w:r>
    </w:p>
    <w:p w14:paraId="28F950B4" w14:textId="77777777" w:rsidR="00DF255D" w:rsidRDefault="00000000">
      <w:r>
        <w:rPr>
          <w:i/>
          <w:iCs/>
          <w:color w:val="00B050"/>
          <w:sz w:val="28"/>
          <w:szCs w:val="28"/>
          <w:lang w:val="ru-RU"/>
        </w:rPr>
        <w:t>Проверьте содержимое коллекции с помощью метода find</w:t>
      </w:r>
    </w:p>
    <w:p w14:paraId="7F99E540" w14:textId="77777777" w:rsidR="00DF255D" w:rsidRDefault="00000000">
      <w:r>
        <w:rPr>
          <w:sz w:val="28"/>
          <w:szCs w:val="28"/>
        </w:rPr>
        <w:t>db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unicorns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find</w:t>
      </w:r>
      <w:r>
        <w:rPr>
          <w:sz w:val="28"/>
          <w:szCs w:val="28"/>
          <w:lang w:val="ru-RU"/>
        </w:rPr>
        <w:t>();</w:t>
      </w:r>
    </w:p>
    <w:p w14:paraId="4DFCBC9D" w14:textId="77777777" w:rsidR="00DF255D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Практическое задание 2</w:t>
      </w:r>
    </w:p>
    <w:p w14:paraId="73DCB051" w14:textId="77777777" w:rsidR="00DF255D" w:rsidRDefault="00000000">
      <w:r>
        <w:rPr>
          <w:i/>
          <w:iCs/>
          <w:color w:val="00B050"/>
          <w:sz w:val="28"/>
          <w:szCs w:val="28"/>
          <w:lang w:val="ru-RU"/>
        </w:rPr>
        <w:t>Сформируйте запросы для вывода списков самцов и самок единорогов: 1Ограничьте список самок первыми тремя особями. Отсортируйте списки по имени.</w:t>
      </w:r>
    </w:p>
    <w:p w14:paraId="74651918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db.unicorns.find({gender: 'f'}).limit(3).sort({name: 1});</w:t>
      </w:r>
    </w:p>
    <w:p w14:paraId="6580AFB8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2Найдите всех самок, которые любят carrot. Ограничьте этот список первой особью с помощью функций findOne и limit</w:t>
      </w:r>
    </w:p>
    <w:p w14:paraId="14E20561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db.unicorns.find({gender: 'f', loves: 'carrot'}).limit(1);</w:t>
      </w:r>
    </w:p>
    <w:p w14:paraId="3DF5246B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db.unicorns.findOne({gender: 'f', loves: 'carrot'});</w:t>
      </w:r>
    </w:p>
    <w:p w14:paraId="0082EFF9" w14:textId="77777777" w:rsidR="00DF255D" w:rsidRDefault="00000000">
      <w:r>
        <w:rPr>
          <w:b/>
          <w:bCs/>
          <w:sz w:val="28"/>
          <w:szCs w:val="28"/>
          <w:lang w:val="ru-RU"/>
        </w:rPr>
        <w:t xml:space="preserve">Практическое задание </w:t>
      </w:r>
      <w:r>
        <w:rPr>
          <w:b/>
          <w:bCs/>
          <w:sz w:val="28"/>
          <w:szCs w:val="28"/>
        </w:rPr>
        <w:t>3</w:t>
      </w:r>
    </w:p>
    <w:p w14:paraId="3A3CC16E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Модифицируйте запрос для вывода списков самцов единорогов, исключив из результата информацию о дате рождения и поле.</w:t>
      </w:r>
    </w:p>
    <w:p w14:paraId="47D5659D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db.unicorns.find({gender: 'm'}, {gender: false, dob: false})</w:t>
      </w:r>
    </w:p>
    <w:p w14:paraId="60A8165E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db.unicorns.find({gender: 'm'}, {gender: false, dob: false})</w:t>
      </w:r>
    </w:p>
    <w:p w14:paraId="2B6F084A" w14:textId="77777777" w:rsidR="00DF255D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Практическое задание 4</w:t>
      </w:r>
    </w:p>
    <w:p w14:paraId="5D9DC730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Вывести список единорогов в обратном порядке добавления.</w:t>
      </w:r>
    </w:p>
    <w:p w14:paraId="08EF6125" w14:textId="77777777" w:rsidR="00DF255D" w:rsidRDefault="00000000">
      <w:r>
        <w:rPr>
          <w:sz w:val="28"/>
          <w:szCs w:val="28"/>
        </w:rPr>
        <w:t>db.unicorns.find().sort({ $natural: -1})</w:t>
      </w:r>
    </w:p>
    <w:p w14:paraId="626E80B6" w14:textId="77777777" w:rsidR="00DF255D" w:rsidRDefault="00000000">
      <w:r>
        <w:rPr>
          <w:b/>
          <w:bCs/>
          <w:i/>
          <w:iCs/>
          <w:sz w:val="28"/>
          <w:szCs w:val="28"/>
          <w:lang w:val="ru-RU"/>
        </w:rPr>
        <w:t xml:space="preserve">Практическое задание </w:t>
      </w:r>
      <w:r>
        <w:rPr>
          <w:b/>
          <w:bCs/>
          <w:i/>
          <w:iCs/>
          <w:sz w:val="28"/>
          <w:szCs w:val="28"/>
        </w:rPr>
        <w:t>5</w:t>
      </w:r>
    </w:p>
    <w:p w14:paraId="444CAFC4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Вывести список единорогов с названием первого любимого фрукта, исключив идентификатор.</w:t>
      </w:r>
    </w:p>
    <w:p w14:paraId="4CFFD063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db.unicorns.find({}, { _id: false, loves: {$slice: 1} })</w:t>
      </w:r>
    </w:p>
    <w:p w14:paraId="0CEA4C2C" w14:textId="77777777" w:rsidR="00DF255D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Практическое задание 5 </w:t>
      </w:r>
    </w:p>
    <w:p w14:paraId="1378DE2C" w14:textId="77777777" w:rsidR="00DF255D" w:rsidRDefault="00000000">
      <w:r>
        <w:rPr>
          <w:i/>
          <w:iCs/>
          <w:color w:val="00B050"/>
          <w:sz w:val="28"/>
          <w:szCs w:val="28"/>
          <w:lang w:val="ru-RU"/>
        </w:rPr>
        <w:t>Вывести список самок единорогов весом от полутонны до 700 кг, исключив вывод идентификатора.</w:t>
      </w:r>
    </w:p>
    <w:p w14:paraId="1EEFFB94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db.unicorns.find({weight: {$gte : 500, $lt : 700}}, {id: false}) – &gt;=  &lt;</w:t>
      </w:r>
    </w:p>
    <w:p w14:paraId="77931C14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db.unicorns.find({weight: {$gte : 500, $lte : 700}}, {id: false}) – &gt;=  &lt;=</w:t>
      </w:r>
    </w:p>
    <w:p w14:paraId="61A917C3" w14:textId="77777777" w:rsidR="00DF255D" w:rsidRDefault="00000000">
      <w:r>
        <w:rPr>
          <w:b/>
          <w:bCs/>
          <w:sz w:val="28"/>
          <w:szCs w:val="28"/>
          <w:lang w:val="ru-RU"/>
        </w:rPr>
        <w:t>Практическое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задание</w:t>
      </w:r>
      <w:r>
        <w:rPr>
          <w:b/>
          <w:bCs/>
          <w:sz w:val="28"/>
          <w:szCs w:val="28"/>
        </w:rPr>
        <w:t xml:space="preserve"> 6</w:t>
      </w:r>
    </w:p>
    <w:p w14:paraId="2F016E48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Вывести список самцов единорогов весом от полутонны и предпочитающих grape и lemon, исключив вывод идентификатора.</w:t>
      </w:r>
    </w:p>
    <w:p w14:paraId="64F07CD9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db.unicorns.find( {weight: {$gt:500}, loves: {$all: ['grape', 'lemon']}}, {_id:false} )</w:t>
      </w:r>
    </w:p>
    <w:p w14:paraId="78F26F9D" w14:textId="77777777" w:rsidR="00DF255D" w:rsidRDefault="000000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Практическое задание 7</w:t>
      </w:r>
    </w:p>
    <w:p w14:paraId="07B0D1A0" w14:textId="77777777" w:rsidR="00DF255D" w:rsidRDefault="00000000">
      <w:pPr>
        <w:rPr>
          <w:i/>
          <w:iCs/>
          <w:color w:val="00B050"/>
          <w:sz w:val="28"/>
          <w:szCs w:val="28"/>
          <w:lang w:val="ru-RU"/>
        </w:rPr>
      </w:pPr>
      <w:r>
        <w:rPr>
          <w:i/>
          <w:iCs/>
          <w:color w:val="00B050"/>
          <w:sz w:val="28"/>
          <w:szCs w:val="28"/>
          <w:lang w:val="ru-RU"/>
        </w:rPr>
        <w:t>Найти всех единорогов, не имеющих ключ vampires.</w:t>
      </w:r>
    </w:p>
    <w:p w14:paraId="256696B5" w14:textId="77777777" w:rsidR="00DF255D" w:rsidRDefault="00000000">
      <w:pPr>
        <w:rPr>
          <w:sz w:val="28"/>
          <w:szCs w:val="28"/>
        </w:rPr>
      </w:pPr>
      <w:r>
        <w:rPr>
          <w:sz w:val="28"/>
          <w:szCs w:val="28"/>
        </w:rPr>
        <w:t>db.unicors.find( { vampires: {$exists:false} } )</w:t>
      </w:r>
    </w:p>
    <w:p w14:paraId="6BB05E57" w14:textId="77777777" w:rsidR="00DF255D" w:rsidRDefault="00DF255D">
      <w:pPr>
        <w:rPr>
          <w:sz w:val="28"/>
          <w:szCs w:val="28"/>
        </w:rPr>
      </w:pPr>
    </w:p>
    <w:p w14:paraId="68201F79" w14:textId="77777777" w:rsidR="00DF255D" w:rsidRDefault="00DF255D">
      <w:pPr>
        <w:rPr>
          <w:sz w:val="28"/>
          <w:szCs w:val="28"/>
        </w:rPr>
      </w:pPr>
    </w:p>
    <w:p w14:paraId="33644624" w14:textId="77777777" w:rsidR="00DF255D" w:rsidRDefault="00DF255D">
      <w:pPr>
        <w:rPr>
          <w:b/>
          <w:bCs/>
          <w:sz w:val="28"/>
          <w:szCs w:val="28"/>
        </w:rPr>
      </w:pPr>
    </w:p>
    <w:p w14:paraId="28E39D1C" w14:textId="77777777" w:rsidR="00DF255D" w:rsidRDefault="00DF255D">
      <w:pPr>
        <w:rPr>
          <w:sz w:val="28"/>
          <w:szCs w:val="28"/>
        </w:rPr>
      </w:pPr>
    </w:p>
    <w:p w14:paraId="3F0F0055" w14:textId="77777777" w:rsidR="00DF255D" w:rsidRDefault="00DF255D">
      <w:pPr>
        <w:rPr>
          <w:b/>
          <w:bCs/>
          <w:sz w:val="28"/>
          <w:szCs w:val="28"/>
        </w:rPr>
      </w:pPr>
    </w:p>
    <w:sectPr w:rsidR="00DF255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584B" w14:textId="77777777" w:rsidR="0095374D" w:rsidRDefault="0095374D">
      <w:pPr>
        <w:spacing w:after="0" w:line="240" w:lineRule="auto"/>
      </w:pPr>
      <w:r>
        <w:separator/>
      </w:r>
    </w:p>
  </w:endnote>
  <w:endnote w:type="continuationSeparator" w:id="0">
    <w:p w14:paraId="13B1958E" w14:textId="77777777" w:rsidR="0095374D" w:rsidRDefault="0095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BC96" w14:textId="77777777" w:rsidR="0095374D" w:rsidRDefault="009537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ED9E0F" w14:textId="77777777" w:rsidR="0095374D" w:rsidRDefault="00953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53235"/>
    <w:multiLevelType w:val="multilevel"/>
    <w:tmpl w:val="A74CA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0634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F255D"/>
    <w:rsid w:val="0095374D"/>
    <w:rsid w:val="00DF255D"/>
    <w:rsid w:val="00ED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C009"/>
  <w15:docId w15:val="{F24D9A03-5B34-4490-B62C-3540767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pPr>
      <w:ind w:left="720"/>
      <w:contextualSpacing/>
    </w:pPr>
  </w:style>
  <w:style w:type="character" w:customStyle="1" w:styleId="a5">
    <w:name w:val="Осн_текст Знак"/>
    <w:basedOn w:val="a0"/>
  </w:style>
  <w:style w:type="paragraph" w:customStyle="1" w:styleId="a6">
    <w:name w:val="Осн_текст"/>
    <w:basedOn w:val="a"/>
    <w:pPr>
      <w:suppressAutoHyphens w:val="0"/>
      <w:spacing w:before="120" w:after="12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Tchernyshenko</dc:creator>
  <dc:description/>
  <cp:lastModifiedBy>Marina Tchernyshenko</cp:lastModifiedBy>
  <cp:revision>2</cp:revision>
  <dcterms:created xsi:type="dcterms:W3CDTF">2022-11-09T20:03:00Z</dcterms:created>
  <dcterms:modified xsi:type="dcterms:W3CDTF">2022-11-09T20:03:00Z</dcterms:modified>
</cp:coreProperties>
</file>